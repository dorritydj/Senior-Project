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1789A" w14:textId="77777777" w:rsidR="00DD2380" w:rsidRPr="00CF515F" w:rsidRDefault="00CF515F">
      <w:pPr>
        <w:pStyle w:val="Date"/>
        <w:rPr>
          <w:b/>
        </w:rPr>
      </w:pPr>
      <w:r>
        <w:rPr>
          <w:b/>
        </w:rPr>
        <w:t>Group member names here</w:t>
      </w:r>
    </w:p>
    <w:p w14:paraId="5CBC5B26" w14:textId="77777777" w:rsidR="00DD2380" w:rsidRDefault="00CF515F">
      <w:pPr>
        <w:pStyle w:val="Title"/>
      </w:pPr>
      <w:r>
        <w:t>IST Senior Project – Project Charter</w:t>
      </w:r>
    </w:p>
    <w:p w14:paraId="5F475CBB" w14:textId="77777777" w:rsidR="006A052C" w:rsidRDefault="006A052C" w:rsidP="006A052C">
      <w:pPr>
        <w:pStyle w:val="Heading1"/>
      </w:pPr>
      <w:r>
        <w:t>Problem Statement</w:t>
      </w:r>
    </w:p>
    <w:p w14:paraId="2B058432" w14:textId="5099D469" w:rsidR="006A052C" w:rsidRDefault="006A052C" w:rsidP="006A052C">
      <w:pPr>
        <w:pStyle w:val="Heading2"/>
        <w:numPr>
          <w:ilvl w:val="0"/>
          <w:numId w:val="0"/>
        </w:numPr>
        <w:ind w:left="360"/>
      </w:pPr>
      <w:r>
        <w:t xml:space="preserve">The directory of faculty offices needs to be updated. The current implementation is very harsh to look at, and difficult to update. It provides no other information other than faculty last names and room numbers. </w:t>
      </w:r>
    </w:p>
    <w:p w14:paraId="7814A0E6" w14:textId="3B457205" w:rsidR="00DD2380" w:rsidRDefault="00CF515F" w:rsidP="00CF515F">
      <w:pPr>
        <w:pStyle w:val="Heading1"/>
      </w:pPr>
      <w:r>
        <w:t>P</w:t>
      </w:r>
      <w:r w:rsidR="006A052C">
        <w:t>roject description</w:t>
      </w:r>
    </w:p>
    <w:p w14:paraId="387696B0" w14:textId="02BCABFB" w:rsidR="006A052C" w:rsidRDefault="006A052C" w:rsidP="006A052C">
      <w:pPr>
        <w:pStyle w:val="Heading2"/>
      </w:pPr>
      <w:r>
        <w:t>Solution Description</w:t>
      </w:r>
    </w:p>
    <w:p w14:paraId="2877A6FF" w14:textId="3722F92D" w:rsidR="00E6275C" w:rsidRDefault="006A052C" w:rsidP="00E6275C">
      <w:pPr>
        <w:pStyle w:val="Heading2"/>
      </w:pPr>
      <w:r>
        <w:t>Requirements</w:t>
      </w:r>
      <w:r w:rsidR="00E6275C">
        <w:br/>
        <w:t>These are the list of mandatory features that will be included in the final product:</w:t>
      </w:r>
    </w:p>
    <w:p w14:paraId="58E3D303" w14:textId="3BB16EA3" w:rsidR="00E6275C" w:rsidRDefault="00E6275C" w:rsidP="00E6275C">
      <w:pPr>
        <w:pStyle w:val="Heading4"/>
      </w:pPr>
      <w:r>
        <w:t>Display important information pertaining to each professor, including, but not limited to (this information will be taken directly from http://www.ist.rit.edu):</w:t>
      </w:r>
    </w:p>
    <w:p w14:paraId="67C88FDC" w14:textId="5D3B1369" w:rsidR="00E6275C" w:rsidRDefault="00E6275C" w:rsidP="00E6275C">
      <w:pPr>
        <w:pStyle w:val="Heading5"/>
      </w:pPr>
      <w:r>
        <w:t>Email</w:t>
      </w:r>
    </w:p>
    <w:p w14:paraId="10B079BD" w14:textId="33C796EE" w:rsidR="00E6275C" w:rsidRDefault="00E6275C" w:rsidP="00E6275C">
      <w:pPr>
        <w:pStyle w:val="Heading5"/>
      </w:pPr>
      <w:r>
        <w:t>Room Number</w:t>
      </w:r>
    </w:p>
    <w:p w14:paraId="3E64957C" w14:textId="19F6FED4" w:rsidR="00E6275C" w:rsidRDefault="00E6275C" w:rsidP="00E6275C">
      <w:pPr>
        <w:pStyle w:val="Heading5"/>
      </w:pPr>
      <w:r>
        <w:t>Phone Number</w:t>
      </w:r>
    </w:p>
    <w:p w14:paraId="0AF5FCFC" w14:textId="561430B5" w:rsidR="00E6275C" w:rsidRDefault="00E6275C" w:rsidP="00E6275C">
      <w:pPr>
        <w:pStyle w:val="Heading5"/>
      </w:pPr>
      <w:r>
        <w:t>Office Hours</w:t>
      </w:r>
    </w:p>
    <w:p w14:paraId="5A7E5BB8" w14:textId="67280093" w:rsidR="005C419A" w:rsidRDefault="005C419A" w:rsidP="005C419A">
      <w:pPr>
        <w:pStyle w:val="Heading4"/>
      </w:pPr>
      <w:r>
        <w:t xml:space="preserve">Form for IST staff members to </w:t>
      </w:r>
      <w:r w:rsidR="00BA718E">
        <w:t>perform basic CRUD operations on each of the professors</w:t>
      </w:r>
      <w:bookmarkStart w:id="0" w:name="_GoBack"/>
      <w:bookmarkEnd w:id="0"/>
    </w:p>
    <w:p w14:paraId="5CC90A4B" w14:textId="5AB485D0" w:rsidR="005C419A" w:rsidRDefault="005C419A" w:rsidP="005C419A">
      <w:pPr>
        <w:pStyle w:val="Heading4"/>
      </w:pPr>
      <w:r>
        <w:t>Highly scalable: the product will be able to support multiple colleges and departments, allowing the user to find professors across multiple departments</w:t>
      </w:r>
    </w:p>
    <w:p w14:paraId="74616B0F" w14:textId="582A1BCE" w:rsidR="005C419A" w:rsidRDefault="005C419A" w:rsidP="005C419A">
      <w:pPr>
        <w:pStyle w:val="Heading4"/>
      </w:pPr>
      <w:r>
        <w:t>The display will show a map to the selected professor/lab room, with an easy to understand guide navigating the user to that room</w:t>
      </w:r>
    </w:p>
    <w:p w14:paraId="6A1394AD" w14:textId="647505E6" w:rsidR="001A321D" w:rsidRDefault="001A321D" w:rsidP="005C419A">
      <w:pPr>
        <w:pStyle w:val="Heading4"/>
      </w:pPr>
      <w:r>
        <w:t>Improved professor information gathering process. The final product would feature an improved process recommendation that would allow the IST staff to better gather professor information.</w:t>
      </w:r>
    </w:p>
    <w:p w14:paraId="62798BA5" w14:textId="15C42DEF" w:rsidR="005C419A" w:rsidRDefault="005C419A" w:rsidP="005C419A">
      <w:pPr>
        <w:pStyle w:val="Heading2"/>
        <w:numPr>
          <w:ilvl w:val="0"/>
          <w:numId w:val="0"/>
        </w:numPr>
        <w:ind w:left="720"/>
      </w:pPr>
      <w:r>
        <w:t>These are the list of optional features that may or may not make it into the final product. These will be completed after the above feature list is met:</w:t>
      </w:r>
    </w:p>
    <w:p w14:paraId="463C638F" w14:textId="66A8BFC5" w:rsidR="005C419A" w:rsidRDefault="005C419A" w:rsidP="005C419A">
      <w:pPr>
        <w:pStyle w:val="Heading4"/>
      </w:pPr>
      <w:r>
        <w:lastRenderedPageBreak/>
        <w:t>Mobile view for the website that is a QR reader. Each professor/lab would have its own QR code that the mobile view would read, and the navigation for that professor would be displayed on the user’s phone, allowing them to use the map while they try and find the room</w:t>
      </w:r>
    </w:p>
    <w:p w14:paraId="40CC916C" w14:textId="6DE0F493" w:rsidR="00CD4C5D" w:rsidRDefault="005C419A" w:rsidP="001A321D">
      <w:pPr>
        <w:pStyle w:val="Heading4"/>
      </w:pPr>
      <w:r>
        <w:t>ID reader, that would read in the student’s schedule, and show them the professors/rooms they have in that department, giving the user quick access to that information</w:t>
      </w:r>
    </w:p>
    <w:p w14:paraId="4A6D9D27" w14:textId="77777777" w:rsidR="00CF515F" w:rsidRDefault="00CF515F" w:rsidP="00CF515F">
      <w:pPr>
        <w:pStyle w:val="Heading1"/>
      </w:pPr>
      <w:r>
        <w:t>Objectives</w:t>
      </w:r>
    </w:p>
    <w:p w14:paraId="7997791A" w14:textId="04E41E00" w:rsidR="006A052C" w:rsidRPr="006A052C" w:rsidRDefault="006A052C" w:rsidP="006A052C">
      <w:pPr>
        <w:pStyle w:val="Heading2"/>
        <w:numPr>
          <w:ilvl w:val="0"/>
          <w:numId w:val="0"/>
        </w:numPr>
        <w:ind w:left="360"/>
      </w:pPr>
      <w:r>
        <w:t>Ideally, current students and visitors will be able to see a majority of the information pertinent to each faculty member. The IST staff should also be able to update the i</w:t>
      </w:r>
      <w:r w:rsidR="00EA1EBB">
        <w:t xml:space="preserve">nformation very easily. </w:t>
      </w:r>
    </w:p>
    <w:p w14:paraId="6A32B5E9" w14:textId="77777777" w:rsidR="00CF515F" w:rsidRDefault="00CF515F" w:rsidP="00CF515F">
      <w:pPr>
        <w:pStyle w:val="Heading1"/>
      </w:pPr>
      <w:r>
        <w:t>Costs</w:t>
      </w:r>
    </w:p>
    <w:p w14:paraId="3E5F8ADD" w14:textId="7BB555CA" w:rsidR="00EA1EBB" w:rsidRDefault="00EA1EBB" w:rsidP="00EA1EBB">
      <w:pPr>
        <w:pStyle w:val="Heading2"/>
      </w:pPr>
      <w:r>
        <w:t>Current Board Deconstruction</w:t>
      </w:r>
    </w:p>
    <w:p w14:paraId="2A0E2730" w14:textId="51C71F69" w:rsidR="00EA1EBB" w:rsidRDefault="00EA1EBB" w:rsidP="00EA1EBB">
      <w:pPr>
        <w:pStyle w:val="Heading2"/>
      </w:pPr>
      <w:r>
        <w:t>Technology Costs</w:t>
      </w:r>
    </w:p>
    <w:p w14:paraId="76A92396" w14:textId="5F0CEAF7" w:rsidR="00EA1EBB" w:rsidRDefault="00EA1EBB" w:rsidP="00EA1EBB">
      <w:pPr>
        <w:pStyle w:val="Heading2"/>
      </w:pPr>
      <w:r>
        <w:t>Installation of Technology</w:t>
      </w:r>
    </w:p>
    <w:p w14:paraId="36799632" w14:textId="77777777" w:rsidR="00CF515F" w:rsidRDefault="00CF515F" w:rsidP="00CF515F">
      <w:pPr>
        <w:pStyle w:val="Heading1"/>
      </w:pPr>
      <w:r>
        <w:t>Key known risks</w:t>
      </w:r>
    </w:p>
    <w:p w14:paraId="7183BAE0" w14:textId="77777777" w:rsidR="00CF515F" w:rsidRDefault="00CF515F" w:rsidP="00CF515F">
      <w:pPr>
        <w:pStyle w:val="Heading1"/>
      </w:pPr>
      <w:r>
        <w:t>key dates</w:t>
      </w:r>
    </w:p>
    <w:p w14:paraId="0D9EEE2F" w14:textId="2A777C72" w:rsidR="00EA1EBB" w:rsidRDefault="00EA1EBB" w:rsidP="00EA1EBB">
      <w:pPr>
        <w:pStyle w:val="Heading2"/>
        <w:numPr>
          <w:ilvl w:val="0"/>
          <w:numId w:val="0"/>
        </w:numPr>
        <w:ind w:left="720" w:hanging="360"/>
      </w:pPr>
      <w:r>
        <w:rPr>
          <w:b/>
        </w:rPr>
        <w:t>More of development based dates/timeline than anything else</w:t>
      </w:r>
    </w:p>
    <w:p w14:paraId="65A524D9" w14:textId="77777777" w:rsidR="00CF515F" w:rsidRDefault="00CF515F" w:rsidP="00CF515F">
      <w:pPr>
        <w:pStyle w:val="Heading1"/>
      </w:pPr>
      <w:r>
        <w:t>key resources</w:t>
      </w:r>
    </w:p>
    <w:p w14:paraId="44EDDB7C" w14:textId="0B5A4DD2" w:rsidR="00EA1EBB" w:rsidRDefault="00EA1EBB" w:rsidP="00EA1EBB">
      <w:pPr>
        <w:pStyle w:val="Heading2"/>
      </w:pPr>
      <w:r>
        <w:t>Rhonda Baker-Smith</w:t>
      </w:r>
    </w:p>
    <w:p w14:paraId="7015B1FE" w14:textId="6D147BC2" w:rsidR="00EA1EBB" w:rsidRDefault="00EA1EBB" w:rsidP="00EA1EBB">
      <w:pPr>
        <w:pStyle w:val="Heading3"/>
      </w:pPr>
      <w:r>
        <w:t>IST staff member responsible with making sure the board is updated with new information</w:t>
      </w:r>
    </w:p>
    <w:p w14:paraId="14C4457C" w14:textId="3B5F0AE6" w:rsidR="00EA1EBB" w:rsidRDefault="00EA1EBB" w:rsidP="00EA1EBB">
      <w:pPr>
        <w:pStyle w:val="Heading2"/>
      </w:pPr>
      <w:r>
        <w:rPr>
          <w:b/>
        </w:rPr>
        <w:t>IST Sys admin</w:t>
      </w:r>
    </w:p>
    <w:p w14:paraId="4831EE99" w14:textId="4D4ABDDE" w:rsidR="00EA1EBB" w:rsidRDefault="00EA1EBB" w:rsidP="00EA1EBB">
      <w:pPr>
        <w:pStyle w:val="Heading3"/>
      </w:pPr>
      <w:r>
        <w:t>IST staff member responsible with making sure the installation is properly done</w:t>
      </w:r>
    </w:p>
    <w:p w14:paraId="1E2A0691" w14:textId="2B471381" w:rsidR="00EA1EBB" w:rsidRPr="00EA1EBB" w:rsidRDefault="00EA1EBB" w:rsidP="00EA1EBB">
      <w:pPr>
        <w:pStyle w:val="Heading2"/>
      </w:pPr>
      <w:r>
        <w:rPr>
          <w:b/>
        </w:rPr>
        <w:t>ITS staff member</w:t>
      </w:r>
    </w:p>
    <w:p w14:paraId="492F0106" w14:textId="5EFF07BD" w:rsidR="00EA1EBB" w:rsidRDefault="00EA1EBB" w:rsidP="00EA1EBB">
      <w:pPr>
        <w:pStyle w:val="Heading3"/>
      </w:pPr>
      <w:r>
        <w:t>Getting us a web site attached to RIT in order for this idea to be expanded upon by other departments</w:t>
      </w:r>
    </w:p>
    <w:sectPr w:rsidR="00EA1EBB">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36952" w14:textId="77777777" w:rsidR="0096434D" w:rsidRDefault="0096434D">
      <w:pPr>
        <w:spacing w:after="0" w:line="240" w:lineRule="auto"/>
      </w:pPr>
      <w:r>
        <w:separator/>
      </w:r>
    </w:p>
    <w:p w14:paraId="207C446F" w14:textId="77777777" w:rsidR="0096434D" w:rsidRDefault="0096434D"/>
  </w:endnote>
  <w:endnote w:type="continuationSeparator" w:id="0">
    <w:p w14:paraId="4EC04668" w14:textId="77777777" w:rsidR="0096434D" w:rsidRDefault="0096434D">
      <w:pPr>
        <w:spacing w:after="0" w:line="240" w:lineRule="auto"/>
      </w:pPr>
      <w:r>
        <w:continuationSeparator/>
      </w:r>
    </w:p>
    <w:p w14:paraId="4159E364" w14:textId="77777777" w:rsidR="0096434D" w:rsidRDefault="009643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80223" w14:textId="77777777" w:rsidR="00DD2380" w:rsidRDefault="000216EB">
    <w:pPr>
      <w:pStyle w:val="Footer"/>
    </w:pPr>
    <w:r>
      <w:fldChar w:fldCharType="begin"/>
    </w:r>
    <w:r>
      <w:instrText xml:space="preserve"> PAGE   \* MERGEFORMAT </w:instrText>
    </w:r>
    <w:r>
      <w:fldChar w:fldCharType="separate"/>
    </w:r>
    <w:r w:rsidR="00BA718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D6227" w14:textId="77777777" w:rsidR="0096434D" w:rsidRDefault="0096434D">
      <w:pPr>
        <w:spacing w:after="0" w:line="240" w:lineRule="auto"/>
      </w:pPr>
      <w:r>
        <w:separator/>
      </w:r>
    </w:p>
    <w:p w14:paraId="3ACB2532" w14:textId="77777777" w:rsidR="0096434D" w:rsidRDefault="0096434D"/>
  </w:footnote>
  <w:footnote w:type="continuationSeparator" w:id="0">
    <w:p w14:paraId="33947115" w14:textId="77777777" w:rsidR="0096434D" w:rsidRDefault="0096434D">
      <w:pPr>
        <w:spacing w:after="0" w:line="240" w:lineRule="auto"/>
      </w:pPr>
      <w:r>
        <w:continuationSeparator/>
      </w:r>
    </w:p>
    <w:p w14:paraId="60C2FE9B" w14:textId="77777777" w:rsidR="0096434D" w:rsidRDefault="0096434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C5C86"/>
    <w:multiLevelType w:val="hybridMultilevel"/>
    <w:tmpl w:val="A5F064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5F"/>
    <w:rsid w:val="000216EB"/>
    <w:rsid w:val="001A321D"/>
    <w:rsid w:val="004D53AD"/>
    <w:rsid w:val="005C419A"/>
    <w:rsid w:val="006A052C"/>
    <w:rsid w:val="0096434D"/>
    <w:rsid w:val="00BA718E"/>
    <w:rsid w:val="00CD4C5D"/>
    <w:rsid w:val="00CF515F"/>
    <w:rsid w:val="00DD2380"/>
    <w:rsid w:val="00E6275C"/>
    <w:rsid w:val="00EA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FE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E6275C"/>
    <w:rPr>
      <w:color w:val="58A8AD" w:themeColor="hyperlink"/>
      <w:u w:val="single"/>
    </w:rPr>
  </w:style>
  <w:style w:type="character" w:styleId="FollowedHyperlink">
    <w:name w:val="FollowedHyperlink"/>
    <w:basedOn w:val="DefaultParagraphFont"/>
    <w:uiPriority w:val="99"/>
    <w:semiHidden/>
    <w:unhideWhenUsed/>
    <w:rsid w:val="00E6275C"/>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orrity/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23</TotalTime>
  <Pages>2</Pages>
  <Words>371</Words>
  <Characters>2119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DORRITY</dc:creator>
  <cp:keywords/>
  <dc:description/>
  <cp:lastModifiedBy>DANIEL DORRITY</cp:lastModifiedBy>
  <cp:revision>8</cp:revision>
  <dcterms:created xsi:type="dcterms:W3CDTF">2015-10-02T03:43:00Z</dcterms:created>
  <dcterms:modified xsi:type="dcterms:W3CDTF">2015-10-26T03:55:00Z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
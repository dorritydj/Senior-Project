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DA40C" w14:textId="77777777" w:rsidR="00DA5854" w:rsidRDefault="00A2414A">
      <w:pPr>
        <w:pStyle w:val="Heading1"/>
      </w:pPr>
      <w:r>
        <w:t>Requirement Questions – Senior Project</w:t>
      </w:r>
    </w:p>
    <w:p w14:paraId="0B9A3452" w14:textId="0B6E9B76" w:rsidR="00A422F7" w:rsidRDefault="00A2414A" w:rsidP="00A422F7">
      <w:pPr>
        <w:pStyle w:val="ListBullet"/>
      </w:pPr>
      <w:r>
        <w:t>What problem is trying to be solved?</w:t>
      </w:r>
    </w:p>
    <w:p w14:paraId="22DED91A" w14:textId="70C82DEE" w:rsidR="00926D61" w:rsidRDefault="000B61B3" w:rsidP="00926D61">
      <w:pPr>
        <w:pStyle w:val="ListBullet"/>
        <w:numPr>
          <w:ilvl w:val="1"/>
          <w:numId w:val="3"/>
        </w:numPr>
      </w:pPr>
      <w:r>
        <w:t>2 problems</w:t>
      </w:r>
    </w:p>
    <w:p w14:paraId="699413CA" w14:textId="1EC7BEAE" w:rsidR="000B61B3" w:rsidRDefault="000B61B3" w:rsidP="000B61B3">
      <w:pPr>
        <w:pStyle w:val="ListBullet"/>
        <w:numPr>
          <w:ilvl w:val="2"/>
          <w:numId w:val="3"/>
        </w:numPr>
      </w:pPr>
      <w:r>
        <w:t>looks like crap</w:t>
      </w:r>
    </w:p>
    <w:p w14:paraId="4A9705D6" w14:textId="6FEAEE2D" w:rsidR="000B61B3" w:rsidRDefault="000B61B3" w:rsidP="000B61B3">
      <w:pPr>
        <w:pStyle w:val="ListBullet"/>
        <w:numPr>
          <w:ilvl w:val="2"/>
          <w:numId w:val="3"/>
        </w:numPr>
      </w:pPr>
      <w:r>
        <w:t>royal pain to update</w:t>
      </w:r>
    </w:p>
    <w:p w14:paraId="459BCDA1" w14:textId="77777777" w:rsidR="00DA5854" w:rsidRDefault="00A2414A">
      <w:pPr>
        <w:pStyle w:val="ListBullet"/>
      </w:pPr>
      <w:r>
        <w:t>What other information needs to be displayed?</w:t>
      </w:r>
    </w:p>
    <w:p w14:paraId="22C033CE" w14:textId="697A0B51" w:rsidR="000B61B3" w:rsidRDefault="00CE165E" w:rsidP="000B61B3">
      <w:pPr>
        <w:pStyle w:val="ListBullet"/>
        <w:numPr>
          <w:ilvl w:val="1"/>
          <w:numId w:val="3"/>
        </w:numPr>
      </w:pPr>
      <w:r>
        <w:t>Floor plan</w:t>
      </w:r>
    </w:p>
    <w:p w14:paraId="488D22BA" w14:textId="08928A93" w:rsidR="00CE165E" w:rsidRDefault="00CE165E" w:rsidP="000B61B3">
      <w:pPr>
        <w:pStyle w:val="ListBullet"/>
        <w:numPr>
          <w:ilvl w:val="1"/>
          <w:numId w:val="3"/>
        </w:numPr>
      </w:pPr>
      <w:r>
        <w:t>Room directory / rest of the information is up to us</w:t>
      </w:r>
    </w:p>
    <w:p w14:paraId="052C8683" w14:textId="50FDC22A" w:rsidR="00DA5854" w:rsidRDefault="00A2414A" w:rsidP="00A26033">
      <w:pPr>
        <w:pStyle w:val="ListBullet"/>
      </w:pPr>
      <w:r>
        <w:t>How does the department want to maintain it?</w:t>
      </w:r>
      <w:r w:rsidR="003C6A79">
        <w:t xml:space="preserve"> </w:t>
      </w:r>
      <w:r w:rsidR="003C6A79">
        <w:t>How should the display/overall maintenance be taken into account?</w:t>
      </w:r>
    </w:p>
    <w:p w14:paraId="78DACF50" w14:textId="25E00F9B" w:rsidR="00CE165E" w:rsidRDefault="001E54DF" w:rsidP="00CE165E">
      <w:pPr>
        <w:pStyle w:val="ListBullet"/>
        <w:numPr>
          <w:ilvl w:val="1"/>
          <w:numId w:val="3"/>
        </w:numPr>
      </w:pPr>
      <w:r>
        <w:t>Be as cutting edge as possible without turning people off</w:t>
      </w:r>
    </w:p>
    <w:p w14:paraId="18310E15" w14:textId="77777777" w:rsidR="00A2414A" w:rsidRDefault="00A2414A" w:rsidP="00A2414A">
      <w:pPr>
        <w:pStyle w:val="ListBullet"/>
      </w:pPr>
      <w:r>
        <w:t>Budget for the entire project?</w:t>
      </w:r>
    </w:p>
    <w:p w14:paraId="1FC36BCD" w14:textId="24A97635" w:rsidR="001E54DF" w:rsidRDefault="001E54DF" w:rsidP="001E54DF">
      <w:pPr>
        <w:pStyle w:val="ListBullet"/>
        <w:numPr>
          <w:ilvl w:val="1"/>
          <w:numId w:val="3"/>
        </w:numPr>
      </w:pPr>
      <w:r>
        <w:t>Ball park 3-5k. Need to make sure all aspects are taken into</w:t>
      </w:r>
    </w:p>
    <w:p w14:paraId="4EC2DD1D" w14:textId="14288C79" w:rsidR="001E54DF" w:rsidRDefault="001E54DF" w:rsidP="001E54DF">
      <w:pPr>
        <w:pStyle w:val="ListBullet"/>
        <w:numPr>
          <w:ilvl w:val="1"/>
          <w:numId w:val="3"/>
        </w:numPr>
      </w:pPr>
      <w:r>
        <w:t>Need to contact FMS about contracting the work</w:t>
      </w:r>
    </w:p>
    <w:p w14:paraId="5A278516" w14:textId="39297A94" w:rsidR="003C30C6" w:rsidRDefault="003C30C6" w:rsidP="001E54DF">
      <w:pPr>
        <w:pStyle w:val="ListBullet"/>
        <w:numPr>
          <w:ilvl w:val="1"/>
          <w:numId w:val="3"/>
        </w:numPr>
      </w:pPr>
      <w:r>
        <w:t>Talk to a SIS admin for IST about running the necessary work for the system</w:t>
      </w:r>
    </w:p>
    <w:p w14:paraId="18A7DD3D" w14:textId="77777777" w:rsidR="00D612AD" w:rsidRDefault="00FD6E3E" w:rsidP="00D612AD">
      <w:pPr>
        <w:pStyle w:val="ListBullet"/>
      </w:pPr>
      <w:r>
        <w:t>Target audience?</w:t>
      </w:r>
    </w:p>
    <w:p w14:paraId="7618CB99" w14:textId="7ACECA14" w:rsidR="000B61B3" w:rsidRDefault="000B61B3" w:rsidP="000B61B3">
      <w:pPr>
        <w:pStyle w:val="ListBullet"/>
        <w:numPr>
          <w:ilvl w:val="1"/>
          <w:numId w:val="3"/>
        </w:numPr>
      </w:pPr>
      <w:r>
        <w:t>Ronda Baker-Smith – in charge of updating information</w:t>
      </w:r>
    </w:p>
    <w:p w14:paraId="28EF1C1D" w14:textId="7ADF3ED4" w:rsidR="00FD6E3E" w:rsidRDefault="00BC2638" w:rsidP="00D612AD">
      <w:pPr>
        <w:pStyle w:val="ListBullet"/>
      </w:pPr>
      <w:r>
        <w:t>Same or different location?</w:t>
      </w:r>
    </w:p>
    <w:p w14:paraId="270B5DAF" w14:textId="07505497" w:rsidR="001E54DF" w:rsidRDefault="003C30C6" w:rsidP="001E54DF">
      <w:pPr>
        <w:pStyle w:val="ListBullet"/>
        <w:numPr>
          <w:ilvl w:val="1"/>
          <w:numId w:val="3"/>
        </w:numPr>
      </w:pPr>
      <w:r>
        <w:t>Can change the location</w:t>
      </w:r>
    </w:p>
    <w:p w14:paraId="2A62577C" w14:textId="417A4552" w:rsidR="00625EF9" w:rsidRDefault="00625EF9" w:rsidP="00625EF9">
      <w:pPr>
        <w:pStyle w:val="ListBullet"/>
      </w:pPr>
      <w:r>
        <w:t>Persons in charge of updating the information?</w:t>
      </w:r>
    </w:p>
    <w:p w14:paraId="7A15BD9D" w14:textId="77777777" w:rsidR="001E54DF" w:rsidRDefault="001E54DF" w:rsidP="001E54DF">
      <w:pPr>
        <w:pStyle w:val="ListBullet"/>
        <w:numPr>
          <w:ilvl w:val="1"/>
          <w:numId w:val="3"/>
        </w:numPr>
      </w:pPr>
    </w:p>
    <w:p w14:paraId="187933FF" w14:textId="48F9E445" w:rsidR="00775D8B" w:rsidRDefault="00775D8B" w:rsidP="00625EF9">
      <w:pPr>
        <w:pStyle w:val="ListBullet"/>
      </w:pPr>
      <w:r>
        <w:t>How do you use it, and how often do you use it?</w:t>
      </w:r>
    </w:p>
    <w:p w14:paraId="2F183555" w14:textId="77777777" w:rsidR="001E54DF" w:rsidRDefault="001E54DF" w:rsidP="001E54DF">
      <w:pPr>
        <w:pStyle w:val="ListBullet"/>
        <w:numPr>
          <w:ilvl w:val="1"/>
          <w:numId w:val="3"/>
        </w:numPr>
      </w:pPr>
    </w:p>
    <w:p w14:paraId="7CCC698B" w14:textId="4F33ABFF" w:rsidR="00775D8B" w:rsidRDefault="00775D8B" w:rsidP="00625EF9">
      <w:pPr>
        <w:pStyle w:val="ListBullet"/>
      </w:pPr>
      <w:r>
        <w:t>Benefits you’re looking towards by discarding old, and implementing new</w:t>
      </w:r>
    </w:p>
    <w:p w14:paraId="1F987B11" w14:textId="22035D23" w:rsidR="000B61B3" w:rsidRDefault="000B61B3" w:rsidP="000B61B3">
      <w:pPr>
        <w:pStyle w:val="ListBullet"/>
        <w:numPr>
          <w:ilvl w:val="1"/>
          <w:numId w:val="3"/>
        </w:numPr>
      </w:pPr>
      <w:r>
        <w:t>Looking for a wow factor</w:t>
      </w:r>
    </w:p>
    <w:p w14:paraId="29F2C1D3" w14:textId="77777777" w:rsidR="000B61B3" w:rsidRDefault="00775D8B" w:rsidP="000B61B3">
      <w:pPr>
        <w:pStyle w:val="ListBullet"/>
      </w:pPr>
      <w:r>
        <w:t>Intent more of positive aesthetics for RIT or improved functionality of current implemen</w:t>
      </w:r>
      <w:r w:rsidR="00E02E4A">
        <w:t>ta</w:t>
      </w:r>
      <w:r>
        <w:t>tion?</w:t>
      </w:r>
    </w:p>
    <w:p w14:paraId="6F66EB15" w14:textId="1BABB1D5" w:rsidR="004C2BAA" w:rsidRDefault="000B61B3" w:rsidP="004C2BAA">
      <w:pPr>
        <w:pStyle w:val="ListBullet"/>
        <w:numPr>
          <w:ilvl w:val="1"/>
          <w:numId w:val="3"/>
        </w:numPr>
      </w:pPr>
      <w:r>
        <w:t>Both</w:t>
      </w:r>
      <w:r>
        <w:br/>
      </w:r>
    </w:p>
    <w:p w14:paraId="24D1EACF" w14:textId="3118F4C5" w:rsidR="004C2BAA" w:rsidRDefault="004C2BAA" w:rsidP="004C2BAA">
      <w:pPr>
        <w:pStyle w:val="ListBullet"/>
      </w:pPr>
      <w:r>
        <w:t>Not against branching it off from ist site</w:t>
      </w:r>
    </w:p>
    <w:p w14:paraId="2FC9C9A6" w14:textId="6B499FE5" w:rsidR="003C30C6" w:rsidRDefault="003C30C6" w:rsidP="004C2BAA">
      <w:pPr>
        <w:pStyle w:val="ListBullet"/>
      </w:pPr>
      <w:r>
        <w:t>Not against multiple monitors if it fits in the budget</w:t>
      </w:r>
      <w:bookmarkStart w:id="0" w:name="_GoBack"/>
      <w:bookmarkEnd w:id="0"/>
    </w:p>
    <w:sectPr w:rsidR="003C30C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E2CBD" w14:textId="77777777" w:rsidR="005223D8" w:rsidRDefault="005223D8">
      <w:r>
        <w:separator/>
      </w:r>
    </w:p>
    <w:p w14:paraId="601745F2" w14:textId="77777777" w:rsidR="005223D8" w:rsidRDefault="005223D8"/>
  </w:endnote>
  <w:endnote w:type="continuationSeparator" w:id="0">
    <w:p w14:paraId="62826867" w14:textId="77777777" w:rsidR="005223D8" w:rsidRDefault="005223D8">
      <w:r>
        <w:continuationSeparator/>
      </w:r>
    </w:p>
    <w:p w14:paraId="3FEC25F0" w14:textId="77777777" w:rsidR="005223D8" w:rsidRDefault="005223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7677D" w14:textId="77777777" w:rsidR="00DA5854" w:rsidRDefault="005639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0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ABE51" w14:textId="77777777" w:rsidR="005223D8" w:rsidRDefault="005223D8">
      <w:r>
        <w:separator/>
      </w:r>
    </w:p>
    <w:p w14:paraId="4313F1BB" w14:textId="77777777" w:rsidR="005223D8" w:rsidRDefault="005223D8"/>
  </w:footnote>
  <w:footnote w:type="continuationSeparator" w:id="0">
    <w:p w14:paraId="3E5386DA" w14:textId="77777777" w:rsidR="005223D8" w:rsidRDefault="005223D8">
      <w:r>
        <w:continuationSeparator/>
      </w:r>
    </w:p>
    <w:p w14:paraId="25691C8F" w14:textId="77777777" w:rsidR="005223D8" w:rsidRDefault="005223D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AC8E4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4A"/>
    <w:rsid w:val="000B61B3"/>
    <w:rsid w:val="001E54DF"/>
    <w:rsid w:val="003C30C6"/>
    <w:rsid w:val="003C6A79"/>
    <w:rsid w:val="004C2BAA"/>
    <w:rsid w:val="005223D8"/>
    <w:rsid w:val="0056398B"/>
    <w:rsid w:val="00625EF9"/>
    <w:rsid w:val="00762C51"/>
    <w:rsid w:val="00775D8B"/>
    <w:rsid w:val="00926D61"/>
    <w:rsid w:val="00A2414A"/>
    <w:rsid w:val="00A26033"/>
    <w:rsid w:val="00A422F7"/>
    <w:rsid w:val="00B2182B"/>
    <w:rsid w:val="00BC2638"/>
    <w:rsid w:val="00BE4C55"/>
    <w:rsid w:val="00CE165E"/>
    <w:rsid w:val="00D612AD"/>
    <w:rsid w:val="00DA5854"/>
    <w:rsid w:val="00E02E4A"/>
    <w:rsid w:val="00EB4151"/>
    <w:rsid w:val="00F6171B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95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orrity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41</TotalTime>
  <Pages>2</Pages>
  <Words>169</Words>
  <Characters>966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DORRITY</dc:creator>
  <cp:keywords/>
  <dc:description/>
  <cp:lastModifiedBy>DANIEL DORRITY</cp:lastModifiedBy>
  <cp:revision>17</cp:revision>
  <dcterms:created xsi:type="dcterms:W3CDTF">2015-09-24T00:35:00Z</dcterms:created>
  <dcterms:modified xsi:type="dcterms:W3CDTF">2015-09-24T19:45:00Z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